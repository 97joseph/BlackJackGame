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B8" w:rsidRDefault="002E420F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855A95DEEF134E6FA249327F4AD0AFA4"/>
          </w:placeholder>
          <w:temporary/>
          <w:showingPlcHdr/>
          <w15:appearance w15:val="hidden"/>
        </w:sdtPr>
        <w:sdtEndPr/>
        <w:sdtContent>
          <w:r w:rsidR="00B87079">
            <w:t>Version</w:t>
          </w:r>
        </w:sdtContent>
      </w:sdt>
      <w:r w:rsidR="00E279B8">
        <w:t xml:space="preserve"> </w:t>
      </w:r>
      <w:r w:rsidR="00155DFF">
        <w:t>1.0</w:t>
      </w:r>
    </w:p>
    <w:p w:rsidR="00E279B8" w:rsidRPr="00155DFF" w:rsidRDefault="00155DFF" w:rsidP="00155DFF">
      <w:pPr>
        <w:pStyle w:val="Subtitle"/>
        <w:jc w:val="center"/>
        <w:rPr>
          <w:color w:val="002060"/>
          <w:sz w:val="44"/>
          <w:szCs w:val="44"/>
        </w:rPr>
      </w:pPr>
      <w:r w:rsidRPr="00155DFF">
        <w:rPr>
          <w:color w:val="002060"/>
          <w:sz w:val="44"/>
          <w:szCs w:val="44"/>
        </w:rPr>
        <w:t>syst 17796</w:t>
      </w:r>
    </w:p>
    <w:p w:rsidR="00155DFF" w:rsidRPr="00155DFF" w:rsidRDefault="00155DFF" w:rsidP="00155DFF">
      <w:pPr>
        <w:jc w:val="center"/>
        <w:rPr>
          <w:color w:val="002060"/>
          <w:sz w:val="44"/>
          <w:szCs w:val="44"/>
        </w:rPr>
      </w:pPr>
    </w:p>
    <w:p w:rsidR="00155DFF" w:rsidRPr="00155DFF" w:rsidRDefault="00155DFF" w:rsidP="00155DFF">
      <w:pPr>
        <w:ind w:left="0"/>
        <w:rPr>
          <w:color w:val="002060"/>
          <w:sz w:val="44"/>
          <w:szCs w:val="44"/>
        </w:rPr>
      </w:pPr>
    </w:p>
    <w:p w:rsidR="00155DFF" w:rsidRPr="00155DFF" w:rsidRDefault="00E52428" w:rsidP="00155DFF">
      <w:pPr>
        <w:jc w:val="center"/>
        <w:rPr>
          <w:color w:val="002060"/>
          <w:sz w:val="44"/>
          <w:szCs w:val="44"/>
        </w:rPr>
      </w:pPr>
      <w:r>
        <w:rPr>
          <w:color w:val="002060"/>
          <w:sz w:val="44"/>
          <w:szCs w:val="44"/>
        </w:rPr>
        <w:t>Deliverable 3</w:t>
      </w:r>
    </w:p>
    <w:p w:rsidR="00907CBB" w:rsidRDefault="00907CBB" w:rsidP="00E279B8">
      <w:pPr>
        <w:rPr>
          <w:noProof/>
        </w:rPr>
      </w:pPr>
    </w:p>
    <w:p w:rsidR="00155DFF" w:rsidRDefault="00155DFF" w:rsidP="00E279B8">
      <w:pPr>
        <w:rPr>
          <w:noProof/>
        </w:rPr>
      </w:pPr>
    </w:p>
    <w:p w:rsidR="00907CBB" w:rsidRDefault="00CE2CEF">
      <w:pPr>
        <w:pStyle w:val="Heading2"/>
      </w:pPr>
      <w:r>
        <w:t>description</w:t>
      </w:r>
    </w:p>
    <w:p w:rsidR="00A244C7" w:rsidRDefault="001C0BC6">
      <w:r>
        <w:t>C</w:t>
      </w:r>
      <w:r w:rsidR="00A244C7">
        <w:t>omplete the code to satisfy the rules of the game (requirements) and the use case</w:t>
      </w:r>
      <w:r w:rsidR="009276CC">
        <w:t>s</w:t>
      </w:r>
      <w:r w:rsidR="00A244C7">
        <w:t xml:space="preserve"> you defined (scope). Ensure the final version is checked in to your </w:t>
      </w:r>
      <w:proofErr w:type="spellStart"/>
      <w:r w:rsidR="00A244C7">
        <w:t>Git</w:t>
      </w:r>
      <w:proofErr w:type="spellEnd"/>
      <w:r w:rsidR="00A244C7">
        <w:t xml:space="preserve"> repository.</w:t>
      </w:r>
      <w:r>
        <w:t xml:space="preserve"> You may choose to hardcode the values as and when required</w:t>
      </w:r>
    </w:p>
    <w:p w:rsidR="00A244C7" w:rsidRDefault="00A244C7"/>
    <w:p w:rsidR="00A244C7" w:rsidRDefault="00A244C7">
      <w:r>
        <w:t>After the code is finished,</w:t>
      </w:r>
      <w:r w:rsidR="00D430A2">
        <w:t xml:space="preserve"> </w:t>
      </w:r>
      <w:r>
        <w:t>take the use cases from Deliverable 2 and analyze them to produce unit tests for your code. Make sure you have “good, bad and boundary” tests for each requirement</w:t>
      </w:r>
      <w:r w:rsidR="001C0BC6">
        <w:t>/methods</w:t>
      </w:r>
      <w:r>
        <w:t xml:space="preserve">. </w:t>
      </w:r>
    </w:p>
    <w:p w:rsidR="00A244C7" w:rsidRDefault="00A244C7"/>
    <w:p w:rsidR="00A244C7" w:rsidRDefault="00A244C7">
      <w:r>
        <w:t>Create your tests using JUnit and code them so that they verify the good, bad and bounda</w:t>
      </w:r>
      <w:r w:rsidR="006B3D1F">
        <w:t xml:space="preserve">ry cases of each method or unit. </w:t>
      </w:r>
      <w:r>
        <w:t>Marks will be awarded for proper design of tests as well as your source code so pay proper atten</w:t>
      </w:r>
      <w:r w:rsidR="00030E3A">
        <w:t>tion to the naming of the tests.</w:t>
      </w:r>
    </w:p>
    <w:p w:rsidR="00A244C7" w:rsidRDefault="00A244C7" w:rsidP="005504EB">
      <w:pPr>
        <w:ind w:left="0"/>
      </w:pPr>
    </w:p>
    <w:p w:rsidR="00D430A2" w:rsidRDefault="00A244C7">
      <w:r>
        <w:t xml:space="preserve">Finally, produce a </w:t>
      </w:r>
      <w:r w:rsidR="005504EB">
        <w:t>Test Results R</w:t>
      </w:r>
      <w:r>
        <w:t>eport that lists the requirement you are validating, the test that covers it and whether that test passed or failed on your final run (be honest, this is easily double-checked). An example of a test result</w:t>
      </w:r>
      <w:r w:rsidR="005504EB">
        <w:t>s</w:t>
      </w:r>
      <w:r>
        <w:t xml:space="preserve"> report is below but you can modify it if you wish.</w:t>
      </w:r>
    </w:p>
    <w:tbl>
      <w:tblPr>
        <w:tblStyle w:val="TableGrid"/>
        <w:tblW w:w="0" w:type="auto"/>
        <w:tblInd w:w="72" w:type="dxa"/>
        <w:tblBorders>
          <w:top w:val="single" w:sz="4" w:space="0" w:color="355D7E" w:themeColor="accent1" w:themeShade="80"/>
          <w:left w:val="single" w:sz="4" w:space="0" w:color="355D7E" w:themeColor="accent1" w:themeShade="80"/>
          <w:bottom w:val="single" w:sz="4" w:space="0" w:color="355D7E" w:themeColor="accent1" w:themeShade="80"/>
          <w:right w:val="single" w:sz="4" w:space="0" w:color="355D7E" w:themeColor="accent1" w:themeShade="80"/>
          <w:insideH w:val="single" w:sz="4" w:space="0" w:color="355D7E" w:themeColor="accent1" w:themeShade="80"/>
          <w:insideV w:val="single" w:sz="4" w:space="0" w:color="355D7E" w:themeColor="accent1" w:themeShade="80"/>
        </w:tblBorders>
        <w:tblLook w:val="04A0" w:firstRow="1" w:lastRow="0" w:firstColumn="1" w:lastColumn="0" w:noHBand="0" w:noVBand="1"/>
      </w:tblPr>
      <w:tblGrid>
        <w:gridCol w:w="2162"/>
        <w:gridCol w:w="1926"/>
        <w:gridCol w:w="3283"/>
        <w:gridCol w:w="1907"/>
      </w:tblGrid>
      <w:tr w:rsidR="00A244C7" w:rsidTr="00A244C7">
        <w:tc>
          <w:tcPr>
            <w:tcW w:w="2337" w:type="dxa"/>
          </w:tcPr>
          <w:p w:rsidR="00A244C7" w:rsidRDefault="00A244C7" w:rsidP="00A244C7">
            <w:pPr>
              <w:pStyle w:val="Heading2"/>
              <w:outlineLvl w:val="1"/>
            </w:pPr>
            <w:r>
              <w:t>Requirement</w:t>
            </w:r>
          </w:p>
        </w:tc>
        <w:tc>
          <w:tcPr>
            <w:tcW w:w="2337" w:type="dxa"/>
          </w:tcPr>
          <w:p w:rsidR="00A244C7" w:rsidRDefault="00A244C7" w:rsidP="00A244C7">
            <w:pPr>
              <w:pStyle w:val="Heading2"/>
              <w:outlineLvl w:val="1"/>
            </w:pPr>
            <w:r>
              <w:t>Use Case</w:t>
            </w:r>
          </w:p>
        </w:tc>
        <w:tc>
          <w:tcPr>
            <w:tcW w:w="2338" w:type="dxa"/>
          </w:tcPr>
          <w:p w:rsidR="00A244C7" w:rsidRDefault="00A244C7" w:rsidP="00A244C7">
            <w:pPr>
              <w:pStyle w:val="Heading2"/>
              <w:outlineLvl w:val="1"/>
            </w:pPr>
            <w:r>
              <w:t>Test Method (ClassName.methodName)</w:t>
            </w:r>
          </w:p>
        </w:tc>
        <w:tc>
          <w:tcPr>
            <w:tcW w:w="2338" w:type="dxa"/>
          </w:tcPr>
          <w:p w:rsidR="00A244C7" w:rsidRDefault="00A244C7" w:rsidP="00A244C7">
            <w:pPr>
              <w:pStyle w:val="Heading2"/>
              <w:outlineLvl w:val="1"/>
            </w:pPr>
            <w:r>
              <w:t>Status (Date)</w:t>
            </w:r>
          </w:p>
        </w:tc>
      </w:tr>
      <w:tr w:rsidR="00A244C7" w:rsidTr="00A244C7">
        <w:tc>
          <w:tcPr>
            <w:tcW w:w="2337" w:type="dxa"/>
          </w:tcPr>
          <w:p w:rsidR="00A244C7" w:rsidRDefault="00A244C7" w:rsidP="00A244C7">
            <w:r>
              <w:t>Player can draw a card from the deck</w:t>
            </w:r>
          </w:p>
        </w:tc>
        <w:tc>
          <w:tcPr>
            <w:tcW w:w="2337" w:type="dxa"/>
          </w:tcPr>
          <w:p w:rsidR="00A244C7" w:rsidRDefault="00A244C7" w:rsidP="00A244C7">
            <w:r>
              <w:t>“Regular Play”</w:t>
            </w:r>
          </w:p>
        </w:tc>
        <w:tc>
          <w:tcPr>
            <w:tcW w:w="2338" w:type="dxa"/>
          </w:tcPr>
          <w:p w:rsidR="00A244C7" w:rsidRDefault="00A244C7" w:rsidP="00A244C7">
            <w:proofErr w:type="spellStart"/>
            <w:r>
              <w:t>TestPlayGame.testDrawCard</w:t>
            </w:r>
            <w:proofErr w:type="spellEnd"/>
            <w:r>
              <w:t>()</w:t>
            </w:r>
          </w:p>
        </w:tc>
        <w:tc>
          <w:tcPr>
            <w:tcW w:w="2338" w:type="dxa"/>
          </w:tcPr>
          <w:p w:rsidR="00A244C7" w:rsidRDefault="001C0BC6" w:rsidP="001C0BC6">
            <w:r>
              <w:t>Pass (Apr 15</w:t>
            </w:r>
            <w:r w:rsidR="00A244C7">
              <w:t>, 20</w:t>
            </w:r>
            <w:r>
              <w:t>21</w:t>
            </w:r>
            <w:r w:rsidR="00A244C7">
              <w:t>)</w:t>
            </w:r>
          </w:p>
        </w:tc>
      </w:tr>
      <w:tr w:rsidR="00A244C7" w:rsidTr="00A244C7">
        <w:tc>
          <w:tcPr>
            <w:tcW w:w="2337" w:type="dxa"/>
          </w:tcPr>
          <w:p w:rsidR="00A244C7" w:rsidRDefault="00A244C7" w:rsidP="00A244C7"/>
        </w:tc>
        <w:tc>
          <w:tcPr>
            <w:tcW w:w="2337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</w:tr>
      <w:tr w:rsidR="00A244C7" w:rsidTr="00A244C7">
        <w:tc>
          <w:tcPr>
            <w:tcW w:w="2337" w:type="dxa"/>
          </w:tcPr>
          <w:p w:rsidR="00A244C7" w:rsidRDefault="00A244C7" w:rsidP="00A244C7"/>
        </w:tc>
        <w:tc>
          <w:tcPr>
            <w:tcW w:w="2337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</w:tr>
      <w:tr w:rsidR="00A244C7" w:rsidTr="00A244C7">
        <w:tc>
          <w:tcPr>
            <w:tcW w:w="2337" w:type="dxa"/>
          </w:tcPr>
          <w:p w:rsidR="00A244C7" w:rsidRDefault="00A244C7" w:rsidP="00A244C7"/>
        </w:tc>
        <w:tc>
          <w:tcPr>
            <w:tcW w:w="2337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</w:tr>
      <w:tr w:rsidR="00A244C7" w:rsidTr="00A244C7">
        <w:tc>
          <w:tcPr>
            <w:tcW w:w="2337" w:type="dxa"/>
          </w:tcPr>
          <w:p w:rsidR="00A244C7" w:rsidRDefault="00A244C7" w:rsidP="00A244C7"/>
        </w:tc>
        <w:tc>
          <w:tcPr>
            <w:tcW w:w="2337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</w:tr>
      <w:tr w:rsidR="00A244C7" w:rsidTr="00A244C7">
        <w:tc>
          <w:tcPr>
            <w:tcW w:w="2337" w:type="dxa"/>
          </w:tcPr>
          <w:p w:rsidR="00A244C7" w:rsidRDefault="00A244C7" w:rsidP="00A244C7"/>
        </w:tc>
        <w:tc>
          <w:tcPr>
            <w:tcW w:w="2337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</w:tr>
      <w:tr w:rsidR="00A244C7" w:rsidTr="00A244C7">
        <w:tc>
          <w:tcPr>
            <w:tcW w:w="2337" w:type="dxa"/>
          </w:tcPr>
          <w:p w:rsidR="00A244C7" w:rsidRDefault="00A244C7" w:rsidP="00A244C7"/>
        </w:tc>
        <w:tc>
          <w:tcPr>
            <w:tcW w:w="2337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  <w:tc>
          <w:tcPr>
            <w:tcW w:w="2338" w:type="dxa"/>
          </w:tcPr>
          <w:p w:rsidR="00A244C7" w:rsidRDefault="00A244C7" w:rsidP="00A244C7"/>
        </w:tc>
      </w:tr>
    </w:tbl>
    <w:p w:rsidR="00A244C7" w:rsidRDefault="00A244C7"/>
    <w:p w:rsidR="00596963" w:rsidRDefault="00596963"/>
    <w:p w:rsidR="00D430A2" w:rsidRDefault="00D430A2"/>
    <w:p w:rsidR="003E050C" w:rsidRDefault="003E050C" w:rsidP="000A7BD9">
      <w:pPr>
        <w:pStyle w:val="Heading2"/>
      </w:pPr>
      <w:r>
        <w:t>Submission</w:t>
      </w:r>
    </w:p>
    <w:p w:rsidR="00264AEF" w:rsidRDefault="003E050C">
      <w:r>
        <w:t xml:space="preserve">Please submit </w:t>
      </w:r>
      <w:r w:rsidRPr="003E050C">
        <w:rPr>
          <w:b/>
        </w:rPr>
        <w:t>one PDF document per group</w:t>
      </w:r>
      <w:r w:rsidR="00A244C7">
        <w:rPr>
          <w:b/>
        </w:rPr>
        <w:t xml:space="preserve"> as well as the access credentials (URL pointing to your</w:t>
      </w:r>
      <w:r w:rsidR="00264AEF">
        <w:rPr>
          <w:b/>
        </w:rPr>
        <w:t xml:space="preserve"> </w:t>
      </w:r>
      <w:proofErr w:type="spellStart"/>
      <w:r w:rsidR="00264AEF">
        <w:rPr>
          <w:b/>
        </w:rPr>
        <w:t>git</w:t>
      </w:r>
      <w:proofErr w:type="spellEnd"/>
      <w:r w:rsidR="00264AEF">
        <w:rPr>
          <w:b/>
        </w:rPr>
        <w:t>)</w:t>
      </w:r>
      <w:r>
        <w:t xml:space="preserve">. This means that the document should be professionally organized and have a uniform style throughout. It should look as though it came from one team, not 4 separate students. </w:t>
      </w:r>
    </w:p>
    <w:p w:rsidR="003E050C" w:rsidRPr="006616C6" w:rsidRDefault="006616C6">
      <w:pPr>
        <w:rPr>
          <w:b/>
        </w:rPr>
      </w:pPr>
      <w:r w:rsidRPr="006616C6">
        <w:rPr>
          <w:b/>
        </w:rPr>
        <w:t>You should also include a zip export of your project including the source code for your game and for your tests, labelled with your group name.</w:t>
      </w:r>
    </w:p>
    <w:p w:rsidR="00907CBB" w:rsidRDefault="000652B2">
      <w:pPr>
        <w:pStyle w:val="Heading3"/>
      </w:pPr>
      <w:r>
        <w:t>rubric</w:t>
      </w:r>
      <w:r w:rsidR="006616C6">
        <w:t xml:space="preserve"> </w:t>
      </w:r>
    </w:p>
    <w:tbl>
      <w:tblPr>
        <w:tblStyle w:val="GridTable1Light-Accent2"/>
        <w:tblW w:w="5000" w:type="pct"/>
        <w:tblBorders>
          <w:top w:val="single" w:sz="12" w:space="0" w:color="DD8047" w:themeColor="accent2"/>
          <w:left w:val="single" w:sz="12" w:space="0" w:color="DD8047" w:themeColor="accent2"/>
          <w:bottom w:val="single" w:sz="12" w:space="0" w:color="DD8047" w:themeColor="accent2"/>
          <w:right w:val="single" w:sz="12" w:space="0" w:color="DD8047" w:themeColor="accent2"/>
          <w:insideH w:val="single" w:sz="12" w:space="0" w:color="DD8047" w:themeColor="accent2"/>
          <w:insideV w:val="single" w:sz="12" w:space="0" w:color="DD8047" w:themeColor="accent2"/>
        </w:tblBorders>
        <w:shd w:val="clear" w:color="auto" w:fill="FFFFFF" w:themeFill="background1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Project Communication Table to enter details "/>
      </w:tblPr>
      <w:tblGrid>
        <w:gridCol w:w="2928"/>
        <w:gridCol w:w="2401"/>
        <w:gridCol w:w="1967"/>
        <w:gridCol w:w="2034"/>
      </w:tblGrid>
      <w:tr w:rsidR="00907CBB" w:rsidTr="0026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2" w:type="dxa"/>
            <w:tcBorders>
              <w:bottom w:val="none" w:sz="0" w:space="0" w:color="auto"/>
            </w:tcBorders>
            <w:shd w:val="clear" w:color="auto" w:fill="FFFFFF" w:themeFill="background1"/>
            <w:vAlign w:val="bottom"/>
          </w:tcPr>
          <w:p w:rsidR="00907CBB" w:rsidRDefault="000652B2" w:rsidP="000652B2">
            <w:pPr>
              <w:pStyle w:val="Tabletext"/>
            </w:pPr>
            <w:r>
              <w:t>Item</w:t>
            </w:r>
          </w:p>
        </w:tc>
        <w:tc>
          <w:tcPr>
            <w:tcW w:w="5930" w:type="dxa"/>
            <w:tcBorders>
              <w:bottom w:val="none" w:sz="0" w:space="0" w:color="auto"/>
            </w:tcBorders>
            <w:shd w:val="clear" w:color="auto" w:fill="FFFFFF" w:themeFill="background1"/>
            <w:vAlign w:val="bottom"/>
          </w:tcPr>
          <w:p w:rsidR="00907CBB" w:rsidRDefault="000652B2" w:rsidP="000652B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5930" w:type="dxa"/>
            <w:tcBorders>
              <w:bottom w:val="none" w:sz="0" w:space="0" w:color="auto"/>
            </w:tcBorders>
            <w:shd w:val="clear" w:color="auto" w:fill="FFFFFF" w:themeFill="background1"/>
            <w:vAlign w:val="bottom"/>
          </w:tcPr>
          <w:p w:rsidR="00907CBB" w:rsidRDefault="000652B2" w:rsidP="000652B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  <w:tc>
          <w:tcPr>
            <w:tcW w:w="5933" w:type="dxa"/>
            <w:tcBorders>
              <w:bottom w:val="none" w:sz="0" w:space="0" w:color="auto"/>
            </w:tcBorders>
            <w:shd w:val="clear" w:color="auto" w:fill="FFFFFF" w:themeFill="background1"/>
            <w:vAlign w:val="bottom"/>
          </w:tcPr>
          <w:p w:rsidR="00907CBB" w:rsidRDefault="000652B2" w:rsidP="000652B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907CBB" w:rsidTr="0026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2" w:type="dxa"/>
            <w:shd w:val="clear" w:color="auto" w:fill="FFFFFF" w:themeFill="background1"/>
          </w:tcPr>
          <w:p w:rsidR="00907CBB" w:rsidRDefault="006616C6" w:rsidP="000652B2">
            <w:pPr>
              <w:pStyle w:val="Tabletext"/>
            </w:pPr>
            <w:r>
              <w:t>Source Code</w:t>
            </w:r>
          </w:p>
        </w:tc>
        <w:tc>
          <w:tcPr>
            <w:tcW w:w="5930" w:type="dxa"/>
            <w:shd w:val="clear" w:color="auto" w:fill="FFFFFF" w:themeFill="background1"/>
          </w:tcPr>
          <w:p w:rsidR="003E050C" w:rsidRDefault="006616C6" w:rsidP="003E050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is completed and conforms to the design specified by the class diagram. Code is functionally correct. Code follows standard coding conventions for comments, naming and indentation</w:t>
            </w:r>
          </w:p>
        </w:tc>
        <w:tc>
          <w:tcPr>
            <w:tcW w:w="5930" w:type="dxa"/>
            <w:shd w:val="clear" w:color="auto" w:fill="FFFFFF" w:themeFill="background1"/>
          </w:tcPr>
          <w:p w:rsidR="00907CBB" w:rsidRDefault="00662756" w:rsidP="000652B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33" w:type="dxa"/>
            <w:shd w:val="clear" w:color="auto" w:fill="FFFFFF" w:themeFill="background1"/>
          </w:tcPr>
          <w:p w:rsidR="00907CBB" w:rsidRDefault="00662756" w:rsidP="000652B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07CBB" w:rsidTr="0026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2" w:type="dxa"/>
            <w:shd w:val="clear" w:color="auto" w:fill="FFFFFF" w:themeFill="background1"/>
          </w:tcPr>
          <w:p w:rsidR="00907CBB" w:rsidRDefault="006616C6" w:rsidP="003E050C">
            <w:pPr>
              <w:pStyle w:val="Tabletext"/>
            </w:pPr>
            <w:r>
              <w:t>Test Code</w:t>
            </w:r>
            <w:r w:rsidR="00D83A20">
              <w:t xml:space="preserve"> + Scripts</w:t>
            </w:r>
          </w:p>
        </w:tc>
        <w:tc>
          <w:tcPr>
            <w:tcW w:w="5930" w:type="dxa"/>
            <w:shd w:val="clear" w:color="auto" w:fill="FFFFFF" w:themeFill="background1"/>
          </w:tcPr>
          <w:p w:rsidR="00907CBB" w:rsidRDefault="006616C6" w:rsidP="00A86D6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5504EB">
              <w:t>U</w:t>
            </w:r>
            <w:r>
              <w:t>nit tests are completed and pass. J</w:t>
            </w:r>
            <w:r w:rsidR="005504EB">
              <w:t>U</w:t>
            </w:r>
            <w:r>
              <w:t>nit tests validate the one thing they are written to validate (each). J</w:t>
            </w:r>
            <w:r w:rsidR="005504EB">
              <w:t>U</w:t>
            </w:r>
            <w:r>
              <w:t xml:space="preserve">nit </w:t>
            </w:r>
            <w:r w:rsidR="005504EB">
              <w:t>tests confo</w:t>
            </w:r>
            <w:r>
              <w:t xml:space="preserve">rm to test standards taught in class. </w:t>
            </w:r>
            <w:r w:rsidR="00030E3A">
              <w:t>Manual test instructions</w:t>
            </w:r>
            <w:r w:rsidR="00D83A20">
              <w:t xml:space="preserve"> are included for any requirements that are unable to be validated using JUnit</w:t>
            </w:r>
          </w:p>
        </w:tc>
        <w:tc>
          <w:tcPr>
            <w:tcW w:w="5930" w:type="dxa"/>
            <w:shd w:val="clear" w:color="auto" w:fill="FFFFFF" w:themeFill="background1"/>
          </w:tcPr>
          <w:p w:rsidR="006616C6" w:rsidRDefault="00662756" w:rsidP="0066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:rsidR="00907CBB" w:rsidRPr="006616C6" w:rsidRDefault="00907CBB" w:rsidP="00661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3" w:type="dxa"/>
            <w:shd w:val="clear" w:color="auto" w:fill="FFFFFF" w:themeFill="background1"/>
          </w:tcPr>
          <w:p w:rsidR="00907CBB" w:rsidRDefault="00662756" w:rsidP="00B95F1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907CBB" w:rsidRDefault="00907CBB" w:rsidP="009C3EC0">
      <w:pPr>
        <w:pStyle w:val="Heading2"/>
      </w:pPr>
    </w:p>
    <w:p w:rsidR="009C3EC0" w:rsidRDefault="009C3EC0" w:rsidP="009C3EC0">
      <w:pPr>
        <w:pStyle w:val="Heading2"/>
      </w:pPr>
      <w:r>
        <w:t>Final Document Layout</w:t>
      </w:r>
    </w:p>
    <w:p w:rsidR="009C3EC0" w:rsidRDefault="009C3EC0" w:rsidP="009C3EC0">
      <w:r>
        <w:t>One PDF with the following sections denoted using page numbers, headers and a table of contents:</w:t>
      </w:r>
    </w:p>
    <w:p w:rsidR="006616C6" w:rsidRDefault="006616C6" w:rsidP="009C3EC0">
      <w:pPr>
        <w:pStyle w:val="ListParagraph"/>
        <w:numPr>
          <w:ilvl w:val="0"/>
          <w:numId w:val="13"/>
        </w:numPr>
      </w:pPr>
      <w:r>
        <w:t xml:space="preserve">Reference to the </w:t>
      </w:r>
      <w:proofErr w:type="spellStart"/>
      <w:r>
        <w:t>Git</w:t>
      </w:r>
      <w:proofErr w:type="spellEnd"/>
      <w:r>
        <w:t xml:space="preserve"> repository containing your source code</w:t>
      </w:r>
    </w:p>
    <w:p w:rsidR="009C3EC0" w:rsidRDefault="006616C6" w:rsidP="009C3EC0">
      <w:pPr>
        <w:pStyle w:val="ListParagraph"/>
        <w:numPr>
          <w:ilvl w:val="0"/>
          <w:numId w:val="13"/>
        </w:numPr>
      </w:pPr>
      <w:r>
        <w:t xml:space="preserve">Reference to the </w:t>
      </w:r>
      <w:proofErr w:type="spellStart"/>
      <w:r>
        <w:t>Git</w:t>
      </w:r>
      <w:proofErr w:type="spellEnd"/>
      <w:r>
        <w:t xml:space="preserve"> repository location</w:t>
      </w:r>
      <w:r w:rsidR="005504EB">
        <w:t xml:space="preserve"> (directory)</w:t>
      </w:r>
      <w:r>
        <w:t xml:space="preserve"> of your J</w:t>
      </w:r>
      <w:r w:rsidR="005504EB">
        <w:t>U</w:t>
      </w:r>
      <w:r>
        <w:t>nit tests</w:t>
      </w:r>
    </w:p>
    <w:p w:rsidR="006616C6" w:rsidRDefault="006616C6" w:rsidP="009C3EC0">
      <w:pPr>
        <w:pStyle w:val="ListParagraph"/>
        <w:numPr>
          <w:ilvl w:val="0"/>
          <w:numId w:val="13"/>
        </w:numPr>
      </w:pPr>
      <w:r>
        <w:t>Test Results Report</w:t>
      </w:r>
    </w:p>
    <w:p w:rsidR="009C3EC0" w:rsidRPr="009C3EC0" w:rsidRDefault="006616C6" w:rsidP="006616C6">
      <w:r w:rsidRPr="005504EB">
        <w:rPr>
          <w:b/>
        </w:rPr>
        <w:t>AND</w:t>
      </w:r>
      <w:r>
        <w:t xml:space="preserve"> </w:t>
      </w:r>
      <w:proofErr w:type="gramStart"/>
      <w:r>
        <w:t>One</w:t>
      </w:r>
      <w:proofErr w:type="gramEnd"/>
      <w:r>
        <w:t xml:space="preserve"> zip archive containing the source code for your game </w:t>
      </w:r>
      <w:bookmarkStart w:id="0" w:name="_GoBack"/>
      <w:r>
        <w:t>and your J</w:t>
      </w:r>
      <w:r w:rsidR="005504EB">
        <w:t>U</w:t>
      </w:r>
      <w:r>
        <w:t>nit tests</w:t>
      </w:r>
      <w:r w:rsidR="005504EB">
        <w:t>, labelled with your group name</w:t>
      </w:r>
      <w:r>
        <w:t>.</w:t>
      </w:r>
      <w:r w:rsidR="009C3EC0">
        <w:t xml:space="preserve"> </w:t>
      </w:r>
      <w:bookmarkEnd w:id="0"/>
    </w:p>
    <w:sectPr w:rsidR="009C3EC0" w:rsidRPr="009C3EC0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20F" w:rsidRDefault="002E420F">
      <w:r>
        <w:separator/>
      </w:r>
    </w:p>
    <w:p w:rsidR="002E420F" w:rsidRDefault="002E420F"/>
  </w:endnote>
  <w:endnote w:type="continuationSeparator" w:id="0">
    <w:p w:rsidR="002E420F" w:rsidRDefault="002E420F">
      <w:r>
        <w:continuationSeparator/>
      </w:r>
    </w:p>
    <w:p w:rsidR="002E420F" w:rsidRDefault="002E4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B802D9" w:rsidP="00B802D9">
          <w:pPr>
            <w:pStyle w:val="Footer"/>
          </w:pPr>
          <w:r>
            <w:t>2019</w:t>
          </w:r>
        </w:p>
      </w:tc>
      <w:tc>
        <w:tcPr>
          <w:tcW w:w="3500" w:type="pct"/>
        </w:tcPr>
        <w:p w:rsidR="00907CBB" w:rsidRDefault="002E420F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1122F982797F4A09977CD0630BBAAF3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0A7BD9">
                <w:rPr>
                  <w:lang w:val="en-CA"/>
                </w:rPr>
                <w:t>SYST 17796 D</w:t>
              </w:r>
              <w:r w:rsidR="006616C6">
                <w:rPr>
                  <w:lang w:val="en-CA"/>
                </w:rPr>
                <w:t>eliverable 3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6B3D1F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20F" w:rsidRDefault="002E420F">
      <w:r>
        <w:separator/>
      </w:r>
    </w:p>
    <w:p w:rsidR="002E420F" w:rsidRDefault="002E420F"/>
  </w:footnote>
  <w:footnote w:type="continuationSeparator" w:id="0">
    <w:p w:rsidR="002E420F" w:rsidRDefault="002E420F">
      <w:r>
        <w:continuationSeparator/>
      </w:r>
    </w:p>
    <w:p w:rsidR="002E420F" w:rsidRDefault="002E42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CBB" w:rsidRDefault="009C3EC0" w:rsidP="009C3EC0">
    <w:pPr>
      <w:pStyle w:val="Header"/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Student Version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03A32729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27EE"/>
    <w:multiLevelType w:val="hybridMultilevel"/>
    <w:tmpl w:val="09BCDB62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85E5B"/>
    <w:multiLevelType w:val="hybridMultilevel"/>
    <w:tmpl w:val="015A1234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9F51806"/>
    <w:multiLevelType w:val="hybridMultilevel"/>
    <w:tmpl w:val="9B56A1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EF"/>
    <w:rsid w:val="00030E3A"/>
    <w:rsid w:val="000652B2"/>
    <w:rsid w:val="00067E02"/>
    <w:rsid w:val="000A7BD9"/>
    <w:rsid w:val="00107CB6"/>
    <w:rsid w:val="0013333F"/>
    <w:rsid w:val="00155DFF"/>
    <w:rsid w:val="00193898"/>
    <w:rsid w:val="001C0BC6"/>
    <w:rsid w:val="00264AEF"/>
    <w:rsid w:val="002B21AE"/>
    <w:rsid w:val="002E420F"/>
    <w:rsid w:val="00312DD5"/>
    <w:rsid w:val="0033593E"/>
    <w:rsid w:val="003552B7"/>
    <w:rsid w:val="003E050C"/>
    <w:rsid w:val="004534A5"/>
    <w:rsid w:val="004566FA"/>
    <w:rsid w:val="00495232"/>
    <w:rsid w:val="004A4EC4"/>
    <w:rsid w:val="005331CA"/>
    <w:rsid w:val="005504AE"/>
    <w:rsid w:val="005504EB"/>
    <w:rsid w:val="00596963"/>
    <w:rsid w:val="00660B21"/>
    <w:rsid w:val="006616C6"/>
    <w:rsid w:val="00662756"/>
    <w:rsid w:val="0067548D"/>
    <w:rsid w:val="006B3D1F"/>
    <w:rsid w:val="007069A0"/>
    <w:rsid w:val="00714CE5"/>
    <w:rsid w:val="00731758"/>
    <w:rsid w:val="00736E05"/>
    <w:rsid w:val="00786019"/>
    <w:rsid w:val="00822A8D"/>
    <w:rsid w:val="00831731"/>
    <w:rsid w:val="00852FE0"/>
    <w:rsid w:val="00874542"/>
    <w:rsid w:val="00907CBB"/>
    <w:rsid w:val="00913AE4"/>
    <w:rsid w:val="009276CC"/>
    <w:rsid w:val="009642D7"/>
    <w:rsid w:val="00976A9B"/>
    <w:rsid w:val="0099384F"/>
    <w:rsid w:val="009A32A1"/>
    <w:rsid w:val="009C3EC0"/>
    <w:rsid w:val="00A244C7"/>
    <w:rsid w:val="00A72CC5"/>
    <w:rsid w:val="00A86D6A"/>
    <w:rsid w:val="00AB4835"/>
    <w:rsid w:val="00B1036B"/>
    <w:rsid w:val="00B55F12"/>
    <w:rsid w:val="00B66369"/>
    <w:rsid w:val="00B802D9"/>
    <w:rsid w:val="00B87079"/>
    <w:rsid w:val="00B95F17"/>
    <w:rsid w:val="00C41938"/>
    <w:rsid w:val="00C64B77"/>
    <w:rsid w:val="00CB5473"/>
    <w:rsid w:val="00CC6C08"/>
    <w:rsid w:val="00CE2CEF"/>
    <w:rsid w:val="00CF2211"/>
    <w:rsid w:val="00D2526A"/>
    <w:rsid w:val="00D430A2"/>
    <w:rsid w:val="00D7273E"/>
    <w:rsid w:val="00D83A20"/>
    <w:rsid w:val="00DA0B66"/>
    <w:rsid w:val="00E279B8"/>
    <w:rsid w:val="00E3505E"/>
    <w:rsid w:val="00E52428"/>
    <w:rsid w:val="00E756E6"/>
    <w:rsid w:val="00EA05B8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26236D-7283-4ABC-9570-D34867B1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06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5A95DEEF134E6FA249327F4AD0A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CABD6-2C0D-4614-A147-384134B8D207}"/>
      </w:docPartPr>
      <w:docPartBody>
        <w:p w:rsidR="00A71AB7" w:rsidRDefault="00332C49">
          <w:pPr>
            <w:pStyle w:val="855A95DEEF134E6FA249327F4AD0AFA4"/>
          </w:pPr>
          <w:r>
            <w:t>Version</w:t>
          </w:r>
        </w:p>
      </w:docPartBody>
    </w:docPart>
    <w:docPart>
      <w:docPartPr>
        <w:name w:val="1122F982797F4A09977CD0630BBAA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52524-6FA0-45E2-BF8F-C6B7340DD6E4}"/>
      </w:docPartPr>
      <w:docPartBody>
        <w:p w:rsidR="00A71AB7" w:rsidRDefault="00332C49">
          <w:pPr>
            <w:pStyle w:val="1122F982797F4A09977CD0630BBAAF3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1D"/>
    <w:rsid w:val="00147792"/>
    <w:rsid w:val="00332C49"/>
    <w:rsid w:val="00386F1D"/>
    <w:rsid w:val="00593EB9"/>
    <w:rsid w:val="007759BE"/>
    <w:rsid w:val="00800A86"/>
    <w:rsid w:val="00A71AB7"/>
    <w:rsid w:val="00B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5A95DEEF134E6FA249327F4AD0AFA4">
    <w:name w:val="855A95DEEF134E6FA249327F4AD0AFA4"/>
  </w:style>
  <w:style w:type="paragraph" w:customStyle="1" w:styleId="19C24CC586064F769371522C5B74EF14">
    <w:name w:val="19C24CC586064F769371522C5B74EF14"/>
  </w:style>
  <w:style w:type="paragraph" w:customStyle="1" w:styleId="8A33AC83DF59413F8C41043C37D06A8F">
    <w:name w:val="8A33AC83DF59413F8C41043C37D06A8F"/>
  </w:style>
  <w:style w:type="paragraph" w:customStyle="1" w:styleId="0B16BD594BDE4655AB2E5C4DAF1D99BC">
    <w:name w:val="0B16BD594BDE4655AB2E5C4DAF1D99BC"/>
  </w:style>
  <w:style w:type="paragraph" w:customStyle="1" w:styleId="E23F7554FFCD40B28CDAAA997D62339A">
    <w:name w:val="E23F7554FFCD40B28CDAAA997D62339A"/>
  </w:style>
  <w:style w:type="paragraph" w:customStyle="1" w:styleId="02F8A8255E79415981A9F403E650E586">
    <w:name w:val="02F8A8255E79415981A9F403E650E586"/>
  </w:style>
  <w:style w:type="paragraph" w:customStyle="1" w:styleId="4FE0668E3D6F48C9B157985FD5121F3B">
    <w:name w:val="4FE0668E3D6F48C9B157985FD5121F3B"/>
  </w:style>
  <w:style w:type="paragraph" w:customStyle="1" w:styleId="0B81C6A44EE5411BB3A67C51EA11A7AF">
    <w:name w:val="0B81C6A44EE5411BB3A67C51EA11A7AF"/>
  </w:style>
  <w:style w:type="paragraph" w:customStyle="1" w:styleId="5FEDBFB7922D4923B7A420B8A3C08EF1">
    <w:name w:val="5FEDBFB7922D4923B7A420B8A3C08EF1"/>
  </w:style>
  <w:style w:type="paragraph" w:customStyle="1" w:styleId="DF2C3E83993A48C28B3D725E6A3B702E">
    <w:name w:val="DF2C3E83993A48C28B3D725E6A3B702E"/>
  </w:style>
  <w:style w:type="paragraph" w:customStyle="1" w:styleId="60B7E75D26044746831C6DF1296106D9">
    <w:name w:val="60B7E75D26044746831C6DF1296106D9"/>
  </w:style>
  <w:style w:type="paragraph" w:customStyle="1" w:styleId="83086A56C2D64B5FB1A4E2ACBD293D43">
    <w:name w:val="83086A56C2D64B5FB1A4E2ACBD293D43"/>
  </w:style>
  <w:style w:type="paragraph" w:customStyle="1" w:styleId="B5FF9C7567384D349D6666E0442E8A2A">
    <w:name w:val="B5FF9C7567384D349D6666E0442E8A2A"/>
  </w:style>
  <w:style w:type="paragraph" w:customStyle="1" w:styleId="D781D2E71FE44E7C9AC5CC639066931F">
    <w:name w:val="D781D2E71FE44E7C9AC5CC639066931F"/>
  </w:style>
  <w:style w:type="paragraph" w:customStyle="1" w:styleId="547E8194367441D490047796D10AE42C">
    <w:name w:val="547E8194367441D490047796D10AE42C"/>
  </w:style>
  <w:style w:type="paragraph" w:customStyle="1" w:styleId="1EA3248B40AF4C0F81DBF462825D31CA">
    <w:name w:val="1EA3248B40AF4C0F81DBF462825D31CA"/>
  </w:style>
  <w:style w:type="paragraph" w:customStyle="1" w:styleId="013B93CB91C14E99859E51024B629419">
    <w:name w:val="013B93CB91C14E99859E51024B629419"/>
  </w:style>
  <w:style w:type="paragraph" w:customStyle="1" w:styleId="989D44EDBA0048F4B91ECF8ACF2B2C08">
    <w:name w:val="989D44EDBA0048F4B91ECF8ACF2B2C08"/>
  </w:style>
  <w:style w:type="paragraph" w:customStyle="1" w:styleId="39330E1911A348C19B6B9E3EC440CA14">
    <w:name w:val="39330E1911A348C19B6B9E3EC440CA14"/>
  </w:style>
  <w:style w:type="paragraph" w:customStyle="1" w:styleId="15150C0ABF8E4F929C09E402DD86B91B">
    <w:name w:val="15150C0ABF8E4F929C09E402DD86B91B"/>
  </w:style>
  <w:style w:type="paragraph" w:customStyle="1" w:styleId="1AD8EF434E49402FA3FF53D4210FB438">
    <w:name w:val="1AD8EF434E49402FA3FF53D4210FB438"/>
  </w:style>
  <w:style w:type="paragraph" w:customStyle="1" w:styleId="5EE000D99C7B4B459AEA02141762F84E">
    <w:name w:val="5EE000D99C7B4B459AEA02141762F84E"/>
  </w:style>
  <w:style w:type="paragraph" w:customStyle="1" w:styleId="2C6314009AD04E4BB02703CB465E9944">
    <w:name w:val="2C6314009AD04E4BB02703CB465E9944"/>
  </w:style>
  <w:style w:type="paragraph" w:customStyle="1" w:styleId="886C0E5990154BA99456043FFB65893A">
    <w:name w:val="886C0E5990154BA99456043FFB65893A"/>
  </w:style>
  <w:style w:type="paragraph" w:customStyle="1" w:styleId="4FC8430EB69A49F481D1A593B6038DB1">
    <w:name w:val="4FC8430EB69A49F481D1A593B6038DB1"/>
  </w:style>
  <w:style w:type="paragraph" w:customStyle="1" w:styleId="106AAAF641BF40849D81636385BB13B9">
    <w:name w:val="106AAAF641BF40849D81636385BB13B9"/>
  </w:style>
  <w:style w:type="paragraph" w:customStyle="1" w:styleId="5C0A7D8613B444EE95C4359C56616E6E">
    <w:name w:val="5C0A7D8613B444EE95C4359C56616E6E"/>
  </w:style>
  <w:style w:type="paragraph" w:customStyle="1" w:styleId="A75999F1C6CC4550A298ABF78EF37F76">
    <w:name w:val="A75999F1C6CC4550A298ABF78EF37F76"/>
  </w:style>
  <w:style w:type="paragraph" w:customStyle="1" w:styleId="A1E9DFF7A334440FBA087DC2B8FD2A81">
    <w:name w:val="A1E9DFF7A334440FBA087DC2B8FD2A81"/>
  </w:style>
  <w:style w:type="paragraph" w:customStyle="1" w:styleId="74F5D1B87E9947CEB6C150D9A9765060">
    <w:name w:val="74F5D1B87E9947CEB6C150D9A9765060"/>
  </w:style>
  <w:style w:type="paragraph" w:customStyle="1" w:styleId="BBC0373649A44BA2844648C9FC450871">
    <w:name w:val="BBC0373649A44BA2844648C9FC450871"/>
  </w:style>
  <w:style w:type="paragraph" w:customStyle="1" w:styleId="6C55200FEC7B4427BA6B7EB49500C7CF">
    <w:name w:val="6C55200FEC7B4427BA6B7EB49500C7CF"/>
  </w:style>
  <w:style w:type="paragraph" w:customStyle="1" w:styleId="A07866A71389475DB0AD0929360CCE44">
    <w:name w:val="A07866A71389475DB0AD0929360CCE44"/>
  </w:style>
  <w:style w:type="paragraph" w:customStyle="1" w:styleId="65A04031E3A24DA48767901303887CB8">
    <w:name w:val="65A04031E3A24DA48767901303887CB8"/>
  </w:style>
  <w:style w:type="paragraph" w:customStyle="1" w:styleId="A42F5F4055DC4F918FF919ED6EE906A4">
    <w:name w:val="A42F5F4055DC4F918FF919ED6EE906A4"/>
  </w:style>
  <w:style w:type="paragraph" w:customStyle="1" w:styleId="976003B288294F6EB3A043EBA75DF704">
    <w:name w:val="976003B288294F6EB3A043EBA75DF704"/>
  </w:style>
  <w:style w:type="paragraph" w:customStyle="1" w:styleId="B4A88B24BA7D49E3904A25A439E6374E">
    <w:name w:val="B4A88B24BA7D49E3904A25A439E6374E"/>
  </w:style>
  <w:style w:type="paragraph" w:customStyle="1" w:styleId="774D562D76884A9288689F3BCAAAAC27">
    <w:name w:val="774D562D76884A9288689F3BCAAAAC27"/>
  </w:style>
  <w:style w:type="paragraph" w:customStyle="1" w:styleId="74E6120255254B5DAD7DB7BA5BA0E318">
    <w:name w:val="74E6120255254B5DAD7DB7BA5BA0E318"/>
  </w:style>
  <w:style w:type="paragraph" w:customStyle="1" w:styleId="8495F411171C4C8F8AFB6974EF4C5AE5">
    <w:name w:val="8495F411171C4C8F8AFB6974EF4C5AE5"/>
  </w:style>
  <w:style w:type="paragraph" w:customStyle="1" w:styleId="A6E35F6C6FC34E0D893B2351689764AF">
    <w:name w:val="A6E35F6C6FC34E0D893B2351689764AF"/>
  </w:style>
  <w:style w:type="paragraph" w:customStyle="1" w:styleId="AF1FE65A2716403BB55B10E42EDC0496">
    <w:name w:val="AF1FE65A2716403BB55B10E42EDC0496"/>
  </w:style>
  <w:style w:type="paragraph" w:customStyle="1" w:styleId="0AF8BA9D87344ACBA5EA82A6D669A5B8">
    <w:name w:val="0AF8BA9D87344ACBA5EA82A6D669A5B8"/>
  </w:style>
  <w:style w:type="paragraph" w:customStyle="1" w:styleId="36C2D3E62F2F4C4D9427A4D1FF15A23F">
    <w:name w:val="36C2D3E62F2F4C4D9427A4D1FF15A23F"/>
  </w:style>
  <w:style w:type="paragraph" w:customStyle="1" w:styleId="04D2A34C42EE41B0B16F0DB5DE96348C">
    <w:name w:val="04D2A34C42EE41B0B16F0DB5DE96348C"/>
  </w:style>
  <w:style w:type="paragraph" w:customStyle="1" w:styleId="7513520C4C7841DBB8B1C56B64D8C8B8">
    <w:name w:val="7513520C4C7841DBB8B1C56B64D8C8B8"/>
  </w:style>
  <w:style w:type="paragraph" w:customStyle="1" w:styleId="C31EFE8471EF4B41BA9D148842C9EF3B">
    <w:name w:val="C31EFE8471EF4B41BA9D148842C9EF3B"/>
  </w:style>
  <w:style w:type="paragraph" w:customStyle="1" w:styleId="DDBFA61F02124D7CB5F909EACC2E03B8">
    <w:name w:val="DDBFA61F02124D7CB5F909EACC2E03B8"/>
  </w:style>
  <w:style w:type="paragraph" w:customStyle="1" w:styleId="71CEBF64181241849144F4CC3987681B">
    <w:name w:val="71CEBF64181241849144F4CC3987681B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402E44780C704E4AA8C81228940DDB81">
    <w:name w:val="402E44780C704E4AA8C81228940DDB81"/>
  </w:style>
  <w:style w:type="paragraph" w:customStyle="1" w:styleId="D265683B68984CE9B4F43A0D97F898B7">
    <w:name w:val="D265683B68984CE9B4F43A0D97F898B7"/>
  </w:style>
  <w:style w:type="paragraph" w:customStyle="1" w:styleId="5C844003D4764020B762550388FA6A8C">
    <w:name w:val="5C844003D4764020B762550388FA6A8C"/>
  </w:style>
  <w:style w:type="paragraph" w:customStyle="1" w:styleId="7BFC9F92C39443DDB1D5ACC5DF30F972">
    <w:name w:val="7BFC9F92C39443DDB1D5ACC5DF30F972"/>
  </w:style>
  <w:style w:type="paragraph" w:customStyle="1" w:styleId="685C3F478C7C40F586359AFAE49FD18A">
    <w:name w:val="685C3F478C7C40F586359AFAE49FD18A"/>
  </w:style>
  <w:style w:type="paragraph" w:customStyle="1" w:styleId="69B45D906BC14902B5A704B671C1F55D">
    <w:name w:val="69B45D906BC14902B5A704B671C1F55D"/>
  </w:style>
  <w:style w:type="paragraph" w:customStyle="1" w:styleId="15B718D84F774ED198F38FDEBD87E9D4">
    <w:name w:val="15B718D84F774ED198F38FDEBD87E9D4"/>
  </w:style>
  <w:style w:type="paragraph" w:customStyle="1" w:styleId="6B2D6A4E599B4CFBBDEBF1EA68BFFD16">
    <w:name w:val="6B2D6A4E599B4CFBBDEBF1EA68BFFD16"/>
  </w:style>
  <w:style w:type="paragraph" w:customStyle="1" w:styleId="C941E188AF814135931C6E46FAE64C15">
    <w:name w:val="C941E188AF814135931C6E46FAE64C15"/>
  </w:style>
  <w:style w:type="paragraph" w:customStyle="1" w:styleId="99D77A5D69474CD6A3624858C2314318">
    <w:name w:val="99D77A5D69474CD6A3624858C2314318"/>
  </w:style>
  <w:style w:type="paragraph" w:customStyle="1" w:styleId="D73D9AE8683445029CEFF0EDAED4294C">
    <w:name w:val="D73D9AE8683445029CEFF0EDAED4294C"/>
  </w:style>
  <w:style w:type="paragraph" w:customStyle="1" w:styleId="9F06ADC1557B4CB4BA00646C8C7FC7D8">
    <w:name w:val="9F06ADC1557B4CB4BA00646C8C7FC7D8"/>
  </w:style>
  <w:style w:type="paragraph" w:customStyle="1" w:styleId="55CBF6B2F9464D519B67F7B99896E948">
    <w:name w:val="55CBF6B2F9464D519B67F7B99896E948"/>
  </w:style>
  <w:style w:type="paragraph" w:customStyle="1" w:styleId="D7B66B0541D746AFADFFE614D0431A33">
    <w:name w:val="D7B66B0541D746AFADFFE614D0431A33"/>
  </w:style>
  <w:style w:type="paragraph" w:customStyle="1" w:styleId="B6C9A034F65F449197F815F718D26B29">
    <w:name w:val="B6C9A034F65F449197F815F718D26B29"/>
  </w:style>
  <w:style w:type="paragraph" w:customStyle="1" w:styleId="862F704021DB427C9CD1D8552DEC2A18">
    <w:name w:val="862F704021DB427C9CD1D8552DEC2A18"/>
  </w:style>
  <w:style w:type="paragraph" w:customStyle="1" w:styleId="E825C78AA03D4D3B9273867157FC0B9D">
    <w:name w:val="E825C78AA03D4D3B9273867157FC0B9D"/>
  </w:style>
  <w:style w:type="paragraph" w:customStyle="1" w:styleId="A378E10CCD974131B55DAFF4ACE55C26">
    <w:name w:val="A378E10CCD974131B55DAFF4ACE55C26"/>
  </w:style>
  <w:style w:type="paragraph" w:customStyle="1" w:styleId="BA54BB35D25A4979B36C2D2F2BAA21E3">
    <w:name w:val="BA54BB35D25A4979B36C2D2F2BAA21E3"/>
  </w:style>
  <w:style w:type="paragraph" w:customStyle="1" w:styleId="26BC4115BF224497BC82E8CB125713E5">
    <w:name w:val="26BC4115BF224497BC82E8CB125713E5"/>
  </w:style>
  <w:style w:type="paragraph" w:customStyle="1" w:styleId="D839FB86ADE44D229F757229391F51EB">
    <w:name w:val="D839FB86ADE44D229F757229391F51EB"/>
  </w:style>
  <w:style w:type="paragraph" w:customStyle="1" w:styleId="9551EB9F486044C5AEB70FD6BAB7F7B0">
    <w:name w:val="9551EB9F486044C5AEB70FD6BAB7F7B0"/>
  </w:style>
  <w:style w:type="paragraph" w:customStyle="1" w:styleId="7BAF67A58B6C482A862B9E60C9787BAF">
    <w:name w:val="7BAF67A58B6C482A862B9E60C9787BAF"/>
  </w:style>
  <w:style w:type="paragraph" w:customStyle="1" w:styleId="A36989BF3BE041D4A143EBB9A6419908">
    <w:name w:val="A36989BF3BE041D4A143EBB9A6419908"/>
  </w:style>
  <w:style w:type="paragraph" w:customStyle="1" w:styleId="D167857CA278489FA772541210B41CB8">
    <w:name w:val="D167857CA278489FA772541210B41CB8"/>
  </w:style>
  <w:style w:type="paragraph" w:customStyle="1" w:styleId="08E342D0F1214A2FA33851533B982209">
    <w:name w:val="08E342D0F1214A2FA33851533B982209"/>
  </w:style>
  <w:style w:type="paragraph" w:customStyle="1" w:styleId="0B034500D8FD47CBA338DCB31CC6C892">
    <w:name w:val="0B034500D8FD47CBA338DCB31CC6C892"/>
  </w:style>
  <w:style w:type="paragraph" w:customStyle="1" w:styleId="181397CC1DE14428A7629B5F3FFFDE9D">
    <w:name w:val="181397CC1DE14428A7629B5F3FFFDE9D"/>
  </w:style>
  <w:style w:type="paragraph" w:customStyle="1" w:styleId="16165971F09F459DA572F73FBC31D85B">
    <w:name w:val="16165971F09F459DA572F73FBC31D85B"/>
  </w:style>
  <w:style w:type="paragraph" w:customStyle="1" w:styleId="FE927088C8414C02939FB8BDB93C6734">
    <w:name w:val="FE927088C8414C02939FB8BDB93C6734"/>
  </w:style>
  <w:style w:type="paragraph" w:customStyle="1" w:styleId="76737AF54D58428E8F1D589FACE11890">
    <w:name w:val="76737AF54D58428E8F1D589FACE11890"/>
  </w:style>
  <w:style w:type="paragraph" w:customStyle="1" w:styleId="CBC73023108B48088DB7D097D9615FF2">
    <w:name w:val="CBC73023108B48088DB7D097D9615FF2"/>
  </w:style>
  <w:style w:type="paragraph" w:customStyle="1" w:styleId="8CA1C24D47754F8C9A1EB4787CC9F24B">
    <w:name w:val="8CA1C24D47754F8C9A1EB4787CC9F24B"/>
  </w:style>
  <w:style w:type="paragraph" w:customStyle="1" w:styleId="C338F964F9474CFF95CB4835E29E1503">
    <w:name w:val="C338F964F9474CFF95CB4835E29E1503"/>
  </w:style>
  <w:style w:type="paragraph" w:customStyle="1" w:styleId="3B630F1C1FC44837BCF5AA5518669EFC">
    <w:name w:val="3B630F1C1FC44837BCF5AA5518669EFC"/>
  </w:style>
  <w:style w:type="paragraph" w:customStyle="1" w:styleId="8F63EAE03B2B4304899E0A7D01877E7D">
    <w:name w:val="8F63EAE03B2B4304899E0A7D01877E7D"/>
  </w:style>
  <w:style w:type="paragraph" w:customStyle="1" w:styleId="B867454484D04C2B942430CD874C9494">
    <w:name w:val="B867454484D04C2B942430CD874C9494"/>
  </w:style>
  <w:style w:type="paragraph" w:customStyle="1" w:styleId="724F8C049C114EB3BFE3042181F75B13">
    <w:name w:val="724F8C049C114EB3BFE3042181F75B13"/>
  </w:style>
  <w:style w:type="paragraph" w:customStyle="1" w:styleId="2071DA8DBCA0463BB4A1775D7E5E4A89">
    <w:name w:val="2071DA8DBCA0463BB4A1775D7E5E4A89"/>
  </w:style>
  <w:style w:type="paragraph" w:customStyle="1" w:styleId="859B2AEDA16F4E18898392D24D599FA5">
    <w:name w:val="859B2AEDA16F4E18898392D24D599FA5"/>
  </w:style>
  <w:style w:type="paragraph" w:customStyle="1" w:styleId="293162174F214F3F9A6057C526DA96F9">
    <w:name w:val="293162174F214F3F9A6057C526DA96F9"/>
  </w:style>
  <w:style w:type="paragraph" w:customStyle="1" w:styleId="816E7C0EDD674443A4F5E16F6860CB01">
    <w:name w:val="816E7C0EDD674443A4F5E16F6860CB01"/>
  </w:style>
  <w:style w:type="paragraph" w:customStyle="1" w:styleId="4C3297335FBE48A6A81E6D59F4AEBE08">
    <w:name w:val="4C3297335FBE48A6A81E6D59F4AEBE08"/>
  </w:style>
  <w:style w:type="paragraph" w:customStyle="1" w:styleId="1F1F600E23E041DE80B6F8C70E4FE8E6">
    <w:name w:val="1F1F600E23E041DE80B6F8C70E4FE8E6"/>
  </w:style>
  <w:style w:type="paragraph" w:customStyle="1" w:styleId="B569A5DDBAC64B468B23A5EB4FD63163">
    <w:name w:val="B569A5DDBAC64B468B23A5EB4FD63163"/>
  </w:style>
  <w:style w:type="paragraph" w:customStyle="1" w:styleId="AC6E3005FF0E4A7396F42DCA552B2C6D">
    <w:name w:val="AC6E3005FF0E4A7396F42DCA552B2C6D"/>
  </w:style>
  <w:style w:type="paragraph" w:customStyle="1" w:styleId="A5E2D2C051FD4B03A0AC752DD16FCF91">
    <w:name w:val="A5E2D2C051FD4B03A0AC752DD16FCF91"/>
  </w:style>
  <w:style w:type="paragraph" w:customStyle="1" w:styleId="1122F982797F4A09977CD0630BBAAF37">
    <w:name w:val="1122F982797F4A09977CD0630BBAAF37"/>
  </w:style>
  <w:style w:type="paragraph" w:customStyle="1" w:styleId="918DAE268AAD440698EE4B9C03A400AB">
    <w:name w:val="918DAE268AAD440698EE4B9C03A400AB"/>
  </w:style>
  <w:style w:type="paragraph" w:customStyle="1" w:styleId="1BB8A05DD37348BFB6ACC053D354F95C">
    <w:name w:val="1BB8A05DD37348BFB6ACC053D354F95C"/>
  </w:style>
  <w:style w:type="paragraph" w:customStyle="1" w:styleId="EBFAA9D48ADC4E7ABED54D428BD7E69B">
    <w:name w:val="EBFAA9D48ADC4E7ABED54D428BD7E69B"/>
  </w:style>
  <w:style w:type="paragraph" w:customStyle="1" w:styleId="28CEBF312BEA46E8B0016DF38C89A8B9">
    <w:name w:val="28CEBF312BEA46E8B0016DF38C89A8B9"/>
  </w:style>
  <w:style w:type="paragraph" w:customStyle="1" w:styleId="10CFA82A48124772BA1499A219E0DC90">
    <w:name w:val="10CFA82A48124772BA1499A219E0DC90"/>
  </w:style>
  <w:style w:type="paragraph" w:customStyle="1" w:styleId="A482F595DC1E40299B7A7D63DDB6E784">
    <w:name w:val="A482F595DC1E40299B7A7D63DDB6E784"/>
  </w:style>
  <w:style w:type="paragraph" w:customStyle="1" w:styleId="D862FA72DC2944B2BDF8F13C2F1E7538">
    <w:name w:val="D862FA72DC2944B2BDF8F13C2F1E7538"/>
  </w:style>
  <w:style w:type="paragraph" w:customStyle="1" w:styleId="B8194FA31086490DBACCD542532B1363">
    <w:name w:val="B8194FA31086490DBACCD542532B1363"/>
  </w:style>
  <w:style w:type="paragraph" w:customStyle="1" w:styleId="6234ED1A37BB4370B84EBB4BA271935E">
    <w:name w:val="6234ED1A37BB4370B84EBB4BA271935E"/>
  </w:style>
  <w:style w:type="paragraph" w:customStyle="1" w:styleId="DF9F18C0DB264F349AF328A17E40FE7C">
    <w:name w:val="DF9F18C0DB264F349AF328A17E40FE7C"/>
  </w:style>
  <w:style w:type="paragraph" w:customStyle="1" w:styleId="F15CDFE8C97B4E24BCF942BBEBDAFEE2">
    <w:name w:val="F15CDFE8C97B4E24BCF942BBEBDAFEE2"/>
  </w:style>
  <w:style w:type="paragraph" w:customStyle="1" w:styleId="AC931C657218461C82AE7B329031A88D">
    <w:name w:val="AC931C657218461C82AE7B329031A88D"/>
  </w:style>
  <w:style w:type="paragraph" w:customStyle="1" w:styleId="05A46F5BA39F4F0BAA598BC21F6517DD">
    <w:name w:val="05A46F5BA39F4F0BAA598BC21F6517DD"/>
  </w:style>
  <w:style w:type="paragraph" w:customStyle="1" w:styleId="407057ABAC2E493F8C12CD09E806AF90">
    <w:name w:val="407057ABAC2E493F8C12CD09E806AF90"/>
  </w:style>
  <w:style w:type="paragraph" w:customStyle="1" w:styleId="069F9F13799F43078FCF2B980CB7A6C4">
    <w:name w:val="069F9F13799F43078FCF2B980CB7A6C4"/>
    <w:rsid w:val="00386F1D"/>
  </w:style>
  <w:style w:type="paragraph" w:customStyle="1" w:styleId="8D4DE5E2AE5640159B6F45B42DDBCA5C">
    <w:name w:val="8D4DE5E2AE5640159B6F45B42DDBCA5C"/>
    <w:rsid w:val="00386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Dancy</dc:creator>
  <cp:keywords>SYST 17796 Deliverable 3</cp:keywords>
  <cp:lastModifiedBy>Ronak</cp:lastModifiedBy>
  <cp:revision>2</cp:revision>
  <dcterms:created xsi:type="dcterms:W3CDTF">2021-12-01T23:48:00Z</dcterms:created>
  <dcterms:modified xsi:type="dcterms:W3CDTF">2021-12-01T23:48:00Z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